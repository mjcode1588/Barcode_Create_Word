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4929BD" w14:paraId="38ACC3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EF0817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163565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0B31C5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811062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5E53D3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C27F6B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9F2DCD" w14:textId="77777777" w:rsidR="004929BD" w:rsidRDefault="004929BD">
            <w:pPr>
              <w:ind w:left="35" w:right="35"/>
            </w:pPr>
          </w:p>
        </w:tc>
      </w:tr>
      <w:tr w:rsidR="004929BD" w14:paraId="3BD89C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DE7204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C8F86B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EEEE919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E71682E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B68F8B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D9160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AEED75" w14:textId="77777777" w:rsidR="004929BD" w:rsidRDefault="004929BD">
            <w:pPr>
              <w:ind w:left="35" w:right="35"/>
            </w:pPr>
          </w:p>
        </w:tc>
      </w:tr>
      <w:tr w:rsidR="004929BD" w14:paraId="1B68FA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FFD716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EB6E51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F3CEB4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4D887C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379E69F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91390E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469903" w14:textId="77777777" w:rsidR="004929BD" w:rsidRDefault="004929BD">
            <w:pPr>
              <w:ind w:left="35" w:right="35"/>
            </w:pPr>
          </w:p>
        </w:tc>
      </w:tr>
      <w:tr w:rsidR="004929BD" w14:paraId="3E6618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5F0EB7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C452E1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AC57C1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AF7509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299FA8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DEAB26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58B6B5" w14:textId="77777777" w:rsidR="004929BD" w:rsidRDefault="004929BD">
            <w:pPr>
              <w:ind w:left="35" w:right="35"/>
            </w:pPr>
          </w:p>
        </w:tc>
      </w:tr>
      <w:tr w:rsidR="004929BD" w14:paraId="3A347A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D1F1D2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36E978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A774E4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3C0F92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2E051E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8728C3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533AB03" w14:textId="77777777" w:rsidR="004929BD" w:rsidRDefault="004929BD">
            <w:pPr>
              <w:ind w:left="35" w:right="35"/>
            </w:pPr>
          </w:p>
        </w:tc>
      </w:tr>
      <w:tr w:rsidR="004929BD" w14:paraId="5B4E4B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53A1A9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56D7D34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68FF32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12E9B2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9C24E9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40D0EA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9B8BC8" w14:textId="77777777" w:rsidR="004929BD" w:rsidRDefault="004929BD">
            <w:pPr>
              <w:ind w:left="35" w:right="35"/>
            </w:pPr>
          </w:p>
        </w:tc>
      </w:tr>
      <w:tr w:rsidR="004929BD" w14:paraId="3F17AC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AAB18A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69F7A9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4F0A40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91CC1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E0FA59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F0E0D4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EDFD35" w14:textId="77777777" w:rsidR="004929BD" w:rsidRDefault="004929BD">
            <w:pPr>
              <w:ind w:left="35" w:right="35"/>
            </w:pPr>
          </w:p>
        </w:tc>
      </w:tr>
      <w:tr w:rsidR="004929BD" w14:paraId="7170FA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313C3B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E0696B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538FA5F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E9F9CF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21583B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42CE10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E814C0" w14:textId="77777777" w:rsidR="004929BD" w:rsidRDefault="004929BD">
            <w:pPr>
              <w:ind w:left="35" w:right="35"/>
            </w:pPr>
          </w:p>
        </w:tc>
      </w:tr>
      <w:tr w:rsidR="004929BD" w14:paraId="028039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55E14F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B15D80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A5CF47A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1BEBA1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2B23E7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0D3966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FC7C8" w14:textId="77777777" w:rsidR="004929BD" w:rsidRDefault="004929BD">
            <w:pPr>
              <w:ind w:left="35" w:right="35"/>
            </w:pPr>
          </w:p>
        </w:tc>
      </w:tr>
      <w:tr w:rsidR="004929BD" w14:paraId="5641CD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313243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61DF5A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C25436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253B9C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6CBF05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E8D326" w14:textId="77777777" w:rsidR="004929BD" w:rsidRDefault="004929BD">
            <w:pPr>
              <w:ind w:left="35" w:right="35"/>
            </w:pPr>
          </w:p>
        </w:tc>
        <w:tc>
          <w:tcPr>
            <w:tcW w:w="15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F9125A" w14:textId="77777777" w:rsidR="004929BD" w:rsidRDefault="004929BD">
            <w:pPr>
              <w:ind w:left="35" w:right="35"/>
            </w:pPr>
          </w:p>
        </w:tc>
      </w:tr>
    </w:tbl>
    <w:p w14:paraId="356FDA8D" w14:textId="77777777" w:rsidR="004929BD" w:rsidRDefault="004929BD">
      <w:pPr>
        <w:ind w:left="35" w:right="35"/>
        <w:rPr>
          <w:vanish/>
        </w:rPr>
      </w:pPr>
    </w:p>
    <w:sectPr w:rsidR="004929BD">
      <w:pgSz w:w="11906" w:h="16838"/>
      <w:pgMar w:top="822" w:right="652" w:bottom="0" w:left="6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7DDB" w14:textId="77777777" w:rsidR="00A03B77" w:rsidRDefault="00A03B77">
      <w:r>
        <w:separator/>
      </w:r>
    </w:p>
  </w:endnote>
  <w:endnote w:type="continuationSeparator" w:id="0">
    <w:p w14:paraId="714D8428" w14:textId="77777777" w:rsidR="00A03B77" w:rsidRDefault="00A0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E490A" w14:textId="77777777" w:rsidR="00A03B77" w:rsidRDefault="00A03B77">
      <w:r>
        <w:rPr>
          <w:color w:val="000000"/>
        </w:rPr>
        <w:separator/>
      </w:r>
    </w:p>
  </w:footnote>
  <w:footnote w:type="continuationSeparator" w:id="0">
    <w:p w14:paraId="02172195" w14:textId="77777777" w:rsidR="00A03B77" w:rsidRDefault="00A03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929BD"/>
    <w:rsid w:val="003B5AC4"/>
    <w:rsid w:val="004929BD"/>
    <w:rsid w:val="00A03B77"/>
    <w:rsid w:val="00AA0A06"/>
    <w:rsid w:val="00BC088E"/>
    <w:rsid w:val="00CA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CD8B"/>
  <w15:docId w15:val="{576F8E57-E843-41E7-AE16-D8C451EF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wordWrap w:val="0"/>
      <w:autoSpaceDE w:val="0"/>
      <w:jc w:val="both"/>
    </w:pPr>
    <w:rPr>
      <w:kern w:val="3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kern w:val="3"/>
      <w:szCs w:val="22"/>
    </w:r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kern w:val="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Minjea Sung</cp:lastModifiedBy>
  <cp:revision>2</cp:revision>
  <dcterms:created xsi:type="dcterms:W3CDTF">2025-09-01T00:05:00Z</dcterms:created>
  <dcterms:modified xsi:type="dcterms:W3CDTF">2025-09-01T00:05:00Z</dcterms:modified>
</cp:coreProperties>
</file>